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9020" w14:textId="77777777" w:rsidR="0077241E" w:rsidRDefault="00000000">
      <w:pPr>
        <w:jc w:val="center"/>
      </w:pPr>
      <w:bookmarkStart w:id="0" w:name="_Hlk164501739"/>
      <w:r>
        <w:rPr>
          <w:rFonts w:ascii="Times New Roman" w:hAnsi="Times New Roman"/>
          <w:sz w:val="24"/>
          <w:szCs w:val="24"/>
          <w:lang w:val="bg-BG"/>
        </w:rPr>
        <w:t xml:space="preserve">   </w:t>
      </w:r>
      <w:bookmarkStart w:id="1" w:name="_Hlk164280830"/>
      <w:r>
        <w:rPr>
          <w:rFonts w:ascii="Times New Roman" w:hAnsi="Times New Roman"/>
          <w:b/>
          <w:bCs/>
          <w:sz w:val="24"/>
          <w:szCs w:val="24"/>
          <w:lang w:val="bg-BG"/>
        </w:rPr>
        <w:t xml:space="preserve">„Аз искам да бъда свободен навсякъде и всякога“ – Петко Каравелов </w:t>
      </w:r>
    </w:p>
    <w:bookmarkEnd w:id="1"/>
    <w:p w14:paraId="7C339021" w14:textId="77777777" w:rsidR="0077241E" w:rsidRDefault="0077241E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339022" w14:textId="77777777" w:rsidR="0077241E" w:rsidRDefault="00000000">
      <w:pPr>
        <w:jc w:val="center"/>
        <w:rPr>
          <w:rFonts w:ascii="Times New Roman" w:hAnsi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/>
          <w:b/>
          <w:bCs/>
          <w:sz w:val="24"/>
          <w:szCs w:val="24"/>
          <w:lang w:val="bg-BG"/>
        </w:rPr>
        <w:t>Габриела Петрова Стефанова</w:t>
      </w:r>
    </w:p>
    <w:p w14:paraId="7C339023" w14:textId="77777777" w:rsidR="0077241E" w:rsidRDefault="00000000">
      <w:pPr>
        <w:jc w:val="center"/>
      </w:pPr>
      <w:r>
        <w:rPr>
          <w:rFonts w:ascii="Times New Roman" w:hAnsi="Times New Roman"/>
          <w:b/>
          <w:bCs/>
          <w:sz w:val="24"/>
          <w:szCs w:val="24"/>
          <w:lang w:val="bg-BG"/>
        </w:rPr>
        <w:t xml:space="preserve">СУ “Йордан Йовков“ гр. Сливен </w:t>
      </w:r>
      <w:r>
        <w:rPr>
          <w:rFonts w:ascii="Times New Roman" w:hAnsi="Times New Roman"/>
          <w:b/>
          <w:bCs/>
          <w:sz w:val="24"/>
          <w:szCs w:val="24"/>
        </w:rPr>
        <w:t>IX</w:t>
      </w:r>
      <w:r>
        <w:rPr>
          <w:rFonts w:ascii="Times New Roman" w:hAnsi="Times New Roman"/>
          <w:b/>
          <w:bCs/>
          <w:sz w:val="24"/>
          <w:szCs w:val="24"/>
          <w:lang w:val="bg-BG"/>
        </w:rPr>
        <w:t xml:space="preserve"> клас</w:t>
      </w:r>
    </w:p>
    <w:p w14:paraId="7C339024" w14:textId="77777777" w:rsidR="0077241E" w:rsidRDefault="00000000">
      <w:r>
        <w:rPr>
          <w:rFonts w:ascii="Times New Roman" w:hAnsi="Times New Roman"/>
          <w:b/>
          <w:bCs/>
          <w:sz w:val="24"/>
          <w:szCs w:val="24"/>
          <w:lang w:val="bg-BG"/>
        </w:rPr>
        <w:tab/>
      </w:r>
      <w:bookmarkStart w:id="2" w:name="_Hlk164280846"/>
      <w:r>
        <w:rPr>
          <w:rFonts w:ascii="Times New Roman" w:hAnsi="Times New Roman"/>
          <w:sz w:val="24"/>
          <w:szCs w:val="24"/>
          <w:lang w:val="bg-BG"/>
        </w:rPr>
        <w:t>Свободата е нашият избор, благодарение на който носим отговорността за постъпките си. Тя е способността ни да преценим „за“ или „против“ дадено действие, преди да го предприемем.</w:t>
      </w:r>
    </w:p>
    <w:p w14:paraId="7C339025" w14:textId="2F4829E1" w:rsidR="0077241E" w:rsidRDefault="00000000">
      <w:pPr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Какво е свободата за Петко Каравелов? Едно от най-важните му послания към поколенията е стремежът и жаждата </w:t>
      </w:r>
      <w:r w:rsidR="0050279D">
        <w:rPr>
          <w:rFonts w:ascii="Times New Roman" w:hAnsi="Times New Roman"/>
          <w:sz w:val="24"/>
          <w:szCs w:val="24"/>
          <w:lang w:val="bg-BG"/>
        </w:rPr>
        <w:t>за</w:t>
      </w:r>
      <w:r>
        <w:rPr>
          <w:rFonts w:ascii="Times New Roman" w:hAnsi="Times New Roman"/>
          <w:sz w:val="24"/>
          <w:szCs w:val="24"/>
          <w:lang w:val="bg-BG"/>
        </w:rPr>
        <w:t xml:space="preserve"> свобода. Това се отразява в неговите творби и публицистика. Той е ръководна фигура в процеса на формиране и развитие на политическия живот в България след Освобождението.</w:t>
      </w:r>
    </w:p>
    <w:p w14:paraId="7C339026" w14:textId="77777777" w:rsidR="0077241E" w:rsidRDefault="00000000">
      <w:pPr>
        <w:ind w:firstLine="720"/>
      </w:pPr>
      <w:r>
        <w:rPr>
          <w:rFonts w:ascii="Times New Roman" w:hAnsi="Times New Roman"/>
          <w:sz w:val="24"/>
          <w:szCs w:val="24"/>
          <w:lang w:val="bg-BG"/>
        </w:rPr>
        <w:t xml:space="preserve">Подписът му „Аз искам да бъда свободен навсякъде и всякога“ не само отразява неговия светоглед, но и става символ на стремежа на българския народ към освобождение и независимост. За Каравелов, свободата е висша ценност, която присъства във всеки етап от човешкия живот. Той вярва, че е нещо, което трябва да бъде извоювано, не само във времена на битки за независимост, но и в ежедневието ни. Далновидност, принципност и постоянство – тези черти, характерни единствено за добрите и умели държавници, определят напълно личността на Каравелов. </w:t>
      </w:r>
    </w:p>
    <w:p w14:paraId="7C339027" w14:textId="02760001" w:rsidR="0077241E" w:rsidRDefault="00000000">
      <w:pPr>
        <w:ind w:firstLine="720"/>
      </w:pPr>
      <w:r>
        <w:rPr>
          <w:rFonts w:ascii="Times New Roman" w:hAnsi="Times New Roman"/>
          <w:sz w:val="24"/>
          <w:szCs w:val="24"/>
          <w:lang w:val="bg-BG"/>
        </w:rPr>
        <w:t xml:space="preserve">Според мен свободата се изразява както в правото на личен избор, така и в начина, по който всеки от нас </w:t>
      </w:r>
      <w:r w:rsidR="0050279D">
        <w:rPr>
          <w:rFonts w:ascii="Times New Roman" w:hAnsi="Times New Roman"/>
          <w:sz w:val="24"/>
          <w:szCs w:val="24"/>
          <w:lang w:val="bg-BG"/>
        </w:rPr>
        <w:t>развива</w:t>
      </w:r>
      <w:r>
        <w:rPr>
          <w:rFonts w:ascii="Times New Roman" w:hAnsi="Times New Roman"/>
          <w:sz w:val="24"/>
          <w:szCs w:val="24"/>
          <w:lang w:val="bg-BG"/>
        </w:rPr>
        <w:t xml:space="preserve"> своята личност. Понякога е нужно да вярваме силно и да искаме нещо истински, за да го получим. Колкото по-различен и уникален е един човек и колкото повече е отворен към </w:t>
      </w:r>
      <w:r w:rsidR="0050279D">
        <w:rPr>
          <w:rFonts w:ascii="Times New Roman" w:hAnsi="Times New Roman"/>
          <w:sz w:val="24"/>
          <w:szCs w:val="24"/>
          <w:lang w:val="bg-BG"/>
        </w:rPr>
        <w:t xml:space="preserve">себе си и </w:t>
      </w:r>
      <w:r>
        <w:rPr>
          <w:rFonts w:ascii="Times New Roman" w:hAnsi="Times New Roman"/>
          <w:sz w:val="24"/>
          <w:szCs w:val="24"/>
          <w:lang w:val="bg-BG"/>
        </w:rPr>
        <w:t>света, толкова по-голяма свобода има той. Тя е състояние на духа, способност всеки сам да прави своите избори. Ако човек иска да бъде свободен, той трябва да знае същността на тази идея. Животът е прекалено кратък да опитаме от всичко, но е достатъч</w:t>
      </w:r>
      <w:r w:rsidR="0050279D">
        <w:rPr>
          <w:rFonts w:ascii="Times New Roman" w:hAnsi="Times New Roman"/>
          <w:sz w:val="24"/>
          <w:szCs w:val="24"/>
          <w:lang w:val="bg-BG"/>
        </w:rPr>
        <w:t>но</w:t>
      </w:r>
      <w:r>
        <w:rPr>
          <w:rFonts w:ascii="Times New Roman" w:hAnsi="Times New Roman"/>
          <w:sz w:val="24"/>
          <w:szCs w:val="24"/>
          <w:lang w:val="bg-BG"/>
        </w:rPr>
        <w:t xml:space="preserve"> да постигнем целите си, защото сме свободни.</w:t>
      </w:r>
    </w:p>
    <w:p w14:paraId="7C339028" w14:textId="2683858F" w:rsidR="0077241E" w:rsidRDefault="00000000">
      <w:pPr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Свободата, </w:t>
      </w:r>
      <w:r w:rsidR="0050279D">
        <w:rPr>
          <w:rFonts w:ascii="Times New Roman" w:hAnsi="Times New Roman"/>
          <w:sz w:val="24"/>
          <w:szCs w:val="24"/>
          <w:lang w:val="bg-BG"/>
        </w:rPr>
        <w:t>според</w:t>
      </w:r>
      <w:r>
        <w:rPr>
          <w:rFonts w:ascii="Times New Roman" w:hAnsi="Times New Roman"/>
          <w:sz w:val="24"/>
          <w:szCs w:val="24"/>
          <w:lang w:val="bg-BG"/>
        </w:rPr>
        <w:t xml:space="preserve"> Каравелов, е не само политическо понятие, но и морален принцип и човешка ценност. Той вярва, че всеки човек трябва да живее според собствените си убеждения и да има право сам да избира своя път, без да бъде упрекван и ограничаван. Затова е важно да осъзнаем, че свободата е не само дълг към нас самите, но и към обществото. </w:t>
      </w:r>
    </w:p>
    <w:p w14:paraId="7C339029" w14:textId="77777777" w:rsidR="0077241E" w:rsidRDefault="00000000">
      <w:pPr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„Най-добрият лек за повечето, ако не за всички злини, е свободата.“ – казва още авторът. Тя е олицетворение на безгранична мисъл. Човекът е свободен да се бори или да се примири. Свободен да отстоява личните си права или да позволи на някой друг да го прави вместо него. Свободата е избор. </w:t>
      </w:r>
    </w:p>
    <w:p w14:paraId="7C33902A" w14:textId="77777777" w:rsidR="0077241E" w:rsidRDefault="00000000">
      <w:pPr>
        <w:ind w:firstLine="720"/>
      </w:pPr>
      <w:r>
        <w:rPr>
          <w:rFonts w:ascii="Times New Roman" w:hAnsi="Times New Roman"/>
          <w:sz w:val="24"/>
          <w:szCs w:val="24"/>
          <w:lang w:val="bg-BG"/>
        </w:rPr>
        <w:t>Петко Каравелов не се притеснява да изразява своята позиция по дадена тема, дори и това да води до последствия за самия него. Той е от онези светли примери в политиката за човек, отдал работата си на родината, вярвайки, че нещата ще тръгнат в правилната посока.</w:t>
      </w:r>
    </w:p>
    <w:bookmarkEnd w:id="2"/>
    <w:p w14:paraId="7C33902B" w14:textId="0A9A65BB" w:rsidR="0077241E" w:rsidRDefault="00000000">
      <w:pPr>
        <w:ind w:firstLine="720"/>
      </w:pPr>
      <w:r>
        <w:rPr>
          <w:rFonts w:ascii="Times New Roman" w:hAnsi="Times New Roman"/>
          <w:sz w:val="24"/>
          <w:szCs w:val="24"/>
          <w:lang w:val="bg-BG"/>
        </w:rPr>
        <w:t xml:space="preserve">Аз мисля, че свободата е способността на човек да избира, но не всеки е достатъчно зрял, за да бъде свободен. Тя е неограниченост на волята, духа, действията, мислите и чувствата. Ние решаваме кои и какви да бъдем. Личната ни свобода е наш избор. За всеки тя е различна. Аз се чувствам свободна, заявявайки мнението си. Неуважението и незачитането на друга гледна точка, пренебрежението и грубото отношение на някого са слободия, която често е възприемана като свобода. Можем да правим това, което искаме, но трябва да носим последствията </w:t>
      </w:r>
      <w:r w:rsidR="0050279D">
        <w:rPr>
          <w:rFonts w:ascii="Times New Roman" w:hAnsi="Times New Roman"/>
          <w:sz w:val="24"/>
          <w:szCs w:val="24"/>
          <w:lang w:val="bg-BG"/>
        </w:rPr>
        <w:t>от решенията си</w:t>
      </w:r>
      <w:r>
        <w:rPr>
          <w:rFonts w:ascii="Times New Roman" w:hAnsi="Times New Roman"/>
          <w:sz w:val="24"/>
          <w:szCs w:val="24"/>
          <w:lang w:val="bg-BG"/>
        </w:rPr>
        <w:t xml:space="preserve">. Те могат да бъдат положителни или отрицателни. </w:t>
      </w:r>
    </w:p>
    <w:p w14:paraId="7C33902C" w14:textId="754ED359" w:rsidR="0077241E" w:rsidRDefault="00000000">
      <w:pPr>
        <w:ind w:firstLine="720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Свободата, според мен</w:t>
      </w:r>
      <w:r w:rsidR="000A0C92">
        <w:rPr>
          <w:rFonts w:ascii="Times New Roman" w:hAnsi="Times New Roman"/>
          <w:sz w:val="24"/>
          <w:szCs w:val="24"/>
          <w:lang w:val="bg-BG"/>
        </w:rPr>
        <w:t>,</w:t>
      </w:r>
      <w:r w:rsidR="0050279D">
        <w:rPr>
          <w:rFonts w:ascii="Times New Roman" w:hAnsi="Times New Roman"/>
          <w:sz w:val="24"/>
          <w:szCs w:val="24"/>
          <w:lang w:val="bg-BG"/>
        </w:rPr>
        <w:t xml:space="preserve"> е</w:t>
      </w:r>
      <w:r>
        <w:rPr>
          <w:rFonts w:ascii="Times New Roman" w:hAnsi="Times New Roman"/>
          <w:sz w:val="24"/>
          <w:szCs w:val="24"/>
          <w:lang w:val="bg-BG"/>
        </w:rPr>
        <w:t xml:space="preserve"> висша ценност</w:t>
      </w:r>
      <w:r w:rsidR="0050279D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Трябва всички се стремим към нея. </w:t>
      </w:r>
    </w:p>
    <w:bookmarkEnd w:id="0"/>
    <w:p w14:paraId="7C33902D" w14:textId="77777777" w:rsidR="0077241E" w:rsidRDefault="0077241E">
      <w:pPr>
        <w:ind w:firstLine="720"/>
      </w:pPr>
    </w:p>
    <w:sectPr w:rsidR="0077241E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0B33C" w14:textId="77777777" w:rsidR="003470EF" w:rsidRDefault="003470EF">
      <w:pPr>
        <w:spacing w:after="0"/>
      </w:pPr>
      <w:r>
        <w:separator/>
      </w:r>
    </w:p>
  </w:endnote>
  <w:endnote w:type="continuationSeparator" w:id="0">
    <w:p w14:paraId="1BC4DFB7" w14:textId="77777777" w:rsidR="003470EF" w:rsidRDefault="00347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B8C67" w14:textId="77777777" w:rsidR="003470EF" w:rsidRDefault="003470EF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707B28B" w14:textId="77777777" w:rsidR="003470EF" w:rsidRDefault="003470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241E"/>
    <w:rsid w:val="000A0C92"/>
    <w:rsid w:val="003470EF"/>
    <w:rsid w:val="0050279D"/>
    <w:rsid w:val="0077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39020"/>
  <w15:docId w15:val="{32BE34C7-DE47-4553-9A92-E2517991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Габриела П. Стефанова</dc:creator>
  <dc:description/>
  <cp:lastModifiedBy>Габриела П. Стефанова</cp:lastModifiedBy>
  <cp:revision>4</cp:revision>
  <cp:lastPrinted>2024-04-11T04:22:00Z</cp:lastPrinted>
  <dcterms:created xsi:type="dcterms:W3CDTF">2024-04-22T12:46:00Z</dcterms:created>
  <dcterms:modified xsi:type="dcterms:W3CDTF">2024-04-22T17:19:00Z</dcterms:modified>
</cp:coreProperties>
</file>